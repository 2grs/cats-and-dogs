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2.xml" ContentType="application/vnd.ms-office.webextension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6E" w:rsidRDefault="004874BD">
      <w:pPr>
        <w:pStyle w:val="Title"/>
      </w:pPr>
      <w:r w:rsidRPr="007C237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ACDDC" wp14:editId="72C83268">
                <wp:simplePos x="0" y="0"/>
                <wp:positionH relativeFrom="column">
                  <wp:posOffset>1209675</wp:posOffset>
                </wp:positionH>
                <wp:positionV relativeFrom="paragraph">
                  <wp:posOffset>997585</wp:posOffset>
                </wp:positionV>
                <wp:extent cx="2487249" cy="204669"/>
                <wp:effectExtent l="0" t="0" r="2794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49" cy="204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5.25pt;margin-top:78.55pt;width:195.85pt;height: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" filled="f" strokecolor="#7f7f7f [1612]" strokeweight="1pt"/>
            </w:pict>
          </mc:Fallback>
        </mc:AlternateContent>
      </w:r>
      <w:r w:rsidR="00122034" w:rsidRPr="007C2371">
        <w:t>Spare a minut</w:t>
      </w:r>
      <w:bookmarkStart w:id="0" w:name="_GoBack"/>
      <w:bookmarkEnd w:id="0"/>
      <w:r w:rsidR="00122034" w:rsidRPr="007C2371">
        <w:t>e please…</w:t>
      </w:r>
    </w:p>
    <w:p w:rsidR="003652C9" w:rsidRDefault="004874BD" w:rsidP="00FD2DBF">
      <w:pPr>
        <w:pStyle w:val="ListNumb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A3CD8" wp14:editId="374CFEEA">
                <wp:simplePos x="0" y="0"/>
                <wp:positionH relativeFrom="column">
                  <wp:posOffset>1209675</wp:posOffset>
                </wp:positionH>
                <wp:positionV relativeFrom="paragraph">
                  <wp:posOffset>247015</wp:posOffset>
                </wp:positionV>
                <wp:extent cx="2487249" cy="204669"/>
                <wp:effectExtent l="0" t="0" r="279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249" cy="204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5.25pt;margin-top:19.45pt;width:195.8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" filled="f" strokecolor="#7f7f7f [1612]" strokeweight="1pt"/>
            </w:pict>
          </mc:Fallback>
        </mc:AlternateContent>
      </w:r>
      <w:r w:rsidR="003652C9">
        <w:rPr>
          <w:noProof/>
        </w:rPr>
        <w:t>First Name</w:t>
      </w:r>
    </w:p>
    <w:p w:rsidR="003652C9" w:rsidRDefault="00496BE0" w:rsidP="00FD2DBF">
      <w:pPr>
        <w:pStyle w:val="ListNumb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13E15" wp14:editId="55C79BF2">
                <wp:simplePos x="0" y="0"/>
                <wp:positionH relativeFrom="column">
                  <wp:posOffset>1209675</wp:posOffset>
                </wp:positionH>
                <wp:positionV relativeFrom="paragraph">
                  <wp:posOffset>266065</wp:posOffset>
                </wp:positionV>
                <wp:extent cx="742950" cy="204669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4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5.25pt;margin-top:20.95pt;width:58.5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" filled="f" strokecolor="#7f7f7f [1612]" strokeweight="1pt"/>
            </w:pict>
          </mc:Fallback>
        </mc:AlternateContent>
      </w:r>
      <w:r w:rsidR="004874BD">
        <w:rPr>
          <w:noProof/>
        </w:rPr>
        <w:t>Cit</w:t>
      </w:r>
      <w:r w:rsidR="00F6450A">
        <w:rPr>
          <w:noProof/>
        </w:rPr>
        <w:t>y</w:t>
      </w:r>
      <w:r w:rsidR="004874BD">
        <w:rPr>
          <w:noProof/>
        </w:rPr>
        <w:t xml:space="preserve"> / Town</w:t>
      </w:r>
    </w:p>
    <w:p w:rsidR="00FD2DBF" w:rsidRDefault="00FD2DBF" w:rsidP="00FD2DBF">
      <w:pPr>
        <w:pStyle w:val="ListNumber"/>
        <w:rPr>
          <w:noProof/>
        </w:rPr>
      </w:pPr>
      <w:r>
        <w:rPr>
          <w:noProof/>
        </w:rPr>
        <w:t>Sex</w:t>
      </w:r>
    </w:p>
    <w:p w:rsidR="00FD2DBF" w:rsidRDefault="00FD2DBF" w:rsidP="00FD2DBF">
      <w:pPr>
        <w:pStyle w:val="ListNumber"/>
        <w:rPr>
          <w:noProof/>
        </w:rPr>
      </w:pPr>
      <w:r>
        <w:rPr>
          <w:noProof/>
        </w:rPr>
        <w:t>Age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15 and below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16 to 22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23 to 32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33 to 45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46 and above</w:t>
      </w:r>
    </w:p>
    <w:p w:rsidR="007C2371" w:rsidRDefault="007C2371" w:rsidP="007C2371">
      <w:pPr>
        <w:pStyle w:val="ListNumber"/>
        <w:rPr>
          <w:noProof/>
        </w:rPr>
      </w:pPr>
      <w:r>
        <w:rPr>
          <w:noProof/>
        </w:rPr>
        <w:t>Occupation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Student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Salaried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Self-employed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Unemployed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Retired</w:t>
      </w:r>
    </w:p>
    <w:p w:rsidR="00D21DC4" w:rsidRDefault="00D21DC4" w:rsidP="00D21DC4">
      <w:pPr>
        <w:pStyle w:val="ListNumber"/>
        <w:rPr>
          <w:noProof/>
        </w:rPr>
      </w:pPr>
      <w:r>
        <w:rPr>
          <w:noProof/>
        </w:rPr>
        <w:t>How much do you earn in a month?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>I don’t want to answer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>Less than Rs:</w:t>
      </w:r>
      <w:r w:rsidR="00DA697C">
        <w:rPr>
          <w:sz w:val="20"/>
        </w:rPr>
        <w:t>15</w:t>
      </w:r>
      <w:r w:rsidRPr="009128F4">
        <w:rPr>
          <w:sz w:val="20"/>
        </w:rPr>
        <w:t>,000</w:t>
      </w:r>
    </w:p>
    <w:p w:rsidR="00D21DC4" w:rsidRPr="009128F4" w:rsidRDefault="00D21DC4" w:rsidP="00D21DC4">
      <w:pPr>
        <w:pStyle w:val="List"/>
        <w:rPr>
          <w:sz w:val="20"/>
        </w:rPr>
      </w:pP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 xml:space="preserve"> 16,000 to </w:t>
      </w: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 xml:space="preserve"> 30,000</w:t>
      </w:r>
    </w:p>
    <w:p w:rsidR="00D21DC4" w:rsidRPr="009128F4" w:rsidRDefault="00D21DC4" w:rsidP="00D21DC4">
      <w:pPr>
        <w:pStyle w:val="List"/>
        <w:rPr>
          <w:sz w:val="20"/>
        </w:rPr>
      </w:pP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>: 3</w:t>
      </w:r>
      <w:r w:rsidR="00DA697C">
        <w:rPr>
          <w:sz w:val="20"/>
        </w:rPr>
        <w:t>0</w:t>
      </w:r>
      <w:r w:rsidRPr="009128F4">
        <w:rPr>
          <w:sz w:val="20"/>
        </w:rPr>
        <w:t>,00</w:t>
      </w:r>
      <w:r w:rsidR="00DA697C">
        <w:rPr>
          <w:sz w:val="20"/>
        </w:rPr>
        <w:t>1</w:t>
      </w:r>
      <w:r w:rsidRPr="009128F4">
        <w:rPr>
          <w:sz w:val="20"/>
        </w:rPr>
        <w:t xml:space="preserve"> to </w:t>
      </w: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>: 50,000</w:t>
      </w:r>
    </w:p>
    <w:p w:rsidR="00D21DC4" w:rsidRPr="009128F4" w:rsidRDefault="00D21DC4" w:rsidP="00D21DC4">
      <w:pPr>
        <w:pStyle w:val="List"/>
        <w:rPr>
          <w:sz w:val="20"/>
        </w:rPr>
      </w:pP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>: 5</w:t>
      </w:r>
      <w:r w:rsidR="00DA697C">
        <w:rPr>
          <w:sz w:val="20"/>
        </w:rPr>
        <w:t>0</w:t>
      </w:r>
      <w:r w:rsidRPr="009128F4">
        <w:rPr>
          <w:sz w:val="20"/>
        </w:rPr>
        <w:t>,00</w:t>
      </w:r>
      <w:r w:rsidR="00DA697C">
        <w:rPr>
          <w:sz w:val="20"/>
        </w:rPr>
        <w:t>1</w:t>
      </w:r>
      <w:r w:rsidRPr="009128F4">
        <w:rPr>
          <w:sz w:val="20"/>
        </w:rPr>
        <w:t xml:space="preserve"> to </w:t>
      </w: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>: 80,000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 xml:space="preserve">More than </w:t>
      </w:r>
      <w:proofErr w:type="spellStart"/>
      <w:r w:rsidRPr="009128F4">
        <w:rPr>
          <w:sz w:val="20"/>
        </w:rPr>
        <w:t>Rs</w:t>
      </w:r>
      <w:proofErr w:type="spellEnd"/>
      <w:r w:rsidRPr="009128F4">
        <w:rPr>
          <w:sz w:val="20"/>
        </w:rPr>
        <w:t>: 80,000</w:t>
      </w:r>
    </w:p>
    <w:p w:rsidR="0058356E" w:rsidRDefault="001F65D8" w:rsidP="001F65D8">
      <w:pPr>
        <w:pStyle w:val="ListNumber"/>
        <w:rPr>
          <w:noProof/>
        </w:rPr>
      </w:pPr>
      <w:r>
        <w:rPr>
          <w:noProof/>
        </w:rPr>
        <w:t>Is</w:t>
      </w:r>
      <w:r w:rsidRPr="001F65D8">
        <w:rPr>
          <w:noProof/>
        </w:rPr>
        <w:t xml:space="preserve"> your appearance</w:t>
      </w:r>
      <w:r w:rsidR="003254BE">
        <w:rPr>
          <w:noProof/>
        </w:rPr>
        <w:t xml:space="preserve"> </w:t>
      </w:r>
      <w:r w:rsidRPr="001F65D8">
        <w:rPr>
          <w:noProof/>
        </w:rPr>
        <w:t>/</w:t>
      </w:r>
      <w:r w:rsidR="003254BE">
        <w:rPr>
          <w:noProof/>
        </w:rPr>
        <w:t xml:space="preserve"> s</w:t>
      </w:r>
      <w:r w:rsidRPr="001F65D8">
        <w:rPr>
          <w:noProof/>
        </w:rPr>
        <w:t>tyle important to you?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58356E" w:rsidRPr="009128F4" w:rsidRDefault="001F65D8" w:rsidP="001F65D8">
      <w:pPr>
        <w:pStyle w:val="List"/>
        <w:rPr>
          <w:sz w:val="20"/>
        </w:rPr>
      </w:pPr>
      <w:r w:rsidRPr="009128F4">
        <w:rPr>
          <w:sz w:val="20"/>
        </w:rPr>
        <w:t>Sort of</w:t>
      </w:r>
    </w:p>
    <w:p w:rsidR="0058356E" w:rsidRDefault="001F65D8" w:rsidP="001F65D8">
      <w:pPr>
        <w:pStyle w:val="ListNumber"/>
        <w:rPr>
          <w:noProof/>
        </w:rPr>
      </w:pPr>
      <w:r w:rsidRPr="001F65D8">
        <w:rPr>
          <w:noProof/>
        </w:rPr>
        <w:t>Would you be interested if you can get a T-Shirt of your choice for free?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Absolutely Yes</w:t>
      </w:r>
    </w:p>
    <w:p w:rsidR="001F65D8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4C0D8A" w:rsidRPr="009128F4" w:rsidRDefault="001F65D8" w:rsidP="004C0D8A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4C0D8A" w:rsidRPr="009128F4" w:rsidRDefault="004C0D8A" w:rsidP="007C2371">
      <w:pPr>
        <w:pStyle w:val="List"/>
        <w:rPr>
          <w:sz w:val="20"/>
        </w:rPr>
      </w:pPr>
      <w:r w:rsidRPr="009128F4">
        <w:rPr>
          <w:sz w:val="20"/>
        </w:rPr>
        <w:lastRenderedPageBreak/>
        <w:t>Too good to be true</w:t>
      </w:r>
    </w:p>
    <w:p w:rsidR="0058356E" w:rsidRDefault="001F65D8" w:rsidP="001F65D8">
      <w:pPr>
        <w:pStyle w:val="ListNumber"/>
        <w:rPr>
          <w:noProof/>
        </w:rPr>
      </w:pPr>
      <w:r w:rsidRPr="001F65D8">
        <w:rPr>
          <w:noProof/>
        </w:rPr>
        <w:t>Would you be worried about your friends/colleagues judging you for wearing a free T-Shirt?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1F65D8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1F65D8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May be</w:t>
      </w:r>
    </w:p>
    <w:p w:rsidR="0058356E" w:rsidRDefault="001F65D8" w:rsidP="001F65D8">
      <w:pPr>
        <w:pStyle w:val="ListNumber"/>
        <w:rPr>
          <w:noProof/>
        </w:rPr>
      </w:pPr>
      <w:r w:rsidRPr="001F65D8">
        <w:rPr>
          <w:noProof/>
        </w:rPr>
        <w:t>Do you believe that you will have a lesser opinion on a person wearing a free T-Shirt?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1F65D8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May be</w:t>
      </w:r>
    </w:p>
    <w:p w:rsidR="0058356E" w:rsidRDefault="00691DA3" w:rsidP="00691DA3">
      <w:pPr>
        <w:pStyle w:val="ListNumber"/>
        <w:rPr>
          <w:noProof/>
        </w:rPr>
      </w:pPr>
      <w:r w:rsidRPr="00691DA3">
        <w:rPr>
          <w:noProof/>
        </w:rPr>
        <w:t>How do you prefer to get the free T-Shirt?</w:t>
      </w:r>
    </w:p>
    <w:p w:rsidR="0058356E" w:rsidRPr="009128F4" w:rsidRDefault="00691DA3">
      <w:pPr>
        <w:pStyle w:val="List"/>
        <w:rPr>
          <w:sz w:val="20"/>
        </w:rPr>
      </w:pPr>
      <w:r w:rsidRPr="009128F4">
        <w:rPr>
          <w:sz w:val="20"/>
        </w:rPr>
        <w:t>Online</w:t>
      </w:r>
      <w:r w:rsidR="00CB3106" w:rsidRPr="009128F4">
        <w:rPr>
          <w:sz w:val="20"/>
        </w:rPr>
        <w:t xml:space="preserve"> Stores</w:t>
      </w:r>
    </w:p>
    <w:p w:rsidR="0058356E" w:rsidRPr="009128F4" w:rsidRDefault="004C0D8A" w:rsidP="00691DA3">
      <w:pPr>
        <w:pStyle w:val="List"/>
        <w:rPr>
          <w:sz w:val="20"/>
        </w:rPr>
      </w:pPr>
      <w:r w:rsidRPr="009128F4">
        <w:rPr>
          <w:sz w:val="20"/>
        </w:rPr>
        <w:t>Physical</w:t>
      </w:r>
      <w:r w:rsidR="00CB3106" w:rsidRPr="009128F4">
        <w:rPr>
          <w:sz w:val="20"/>
        </w:rPr>
        <w:t xml:space="preserve"> Stores</w:t>
      </w:r>
    </w:p>
    <w:p w:rsidR="0058356E" w:rsidRDefault="00691DA3" w:rsidP="00691DA3">
      <w:pPr>
        <w:pStyle w:val="ListNumber"/>
        <w:rPr>
          <w:noProof/>
        </w:rPr>
      </w:pPr>
      <w:r w:rsidRPr="00691DA3">
        <w:rPr>
          <w:noProof/>
        </w:rPr>
        <w:t xml:space="preserve">Would you </w:t>
      </w:r>
      <w:r w:rsidR="00F03B6F">
        <w:rPr>
          <w:noProof/>
        </w:rPr>
        <w:t xml:space="preserve">be willing to </w:t>
      </w:r>
      <w:r w:rsidRPr="00691DA3">
        <w:rPr>
          <w:noProof/>
        </w:rPr>
        <w:t>pay for your late</w:t>
      </w:r>
      <w:r w:rsidR="00F03B6F">
        <w:rPr>
          <w:noProof/>
        </w:rPr>
        <w:t>r T-Shirt orders assuming you go</w:t>
      </w:r>
      <w:r w:rsidRPr="00691DA3">
        <w:rPr>
          <w:noProof/>
        </w:rPr>
        <w:t>t good quality T-Shirts?</w:t>
      </w:r>
    </w:p>
    <w:p w:rsidR="0058356E" w:rsidRPr="009128F4" w:rsidRDefault="00691DA3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58356E" w:rsidRPr="009128F4" w:rsidRDefault="00691DA3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691DA3" w:rsidRDefault="00691DA3" w:rsidP="00691DA3">
      <w:pPr>
        <w:pStyle w:val="ListNumber"/>
        <w:rPr>
          <w:noProof/>
        </w:rPr>
      </w:pPr>
      <w:r w:rsidRPr="00691DA3">
        <w:rPr>
          <w:noProof/>
        </w:rPr>
        <w:t xml:space="preserve">Would to </w:t>
      </w:r>
      <w:r w:rsidR="00E10D7E" w:rsidRPr="00691DA3">
        <w:rPr>
          <w:noProof/>
        </w:rPr>
        <w:t xml:space="preserve">you recommend </w:t>
      </w:r>
      <w:r w:rsidRPr="00691DA3">
        <w:rPr>
          <w:noProof/>
        </w:rPr>
        <w:t>others if you come to know about a place where you can get</w:t>
      </w:r>
      <w:r w:rsidR="002B7209">
        <w:rPr>
          <w:noProof/>
        </w:rPr>
        <w:t xml:space="preserve"> quality</w:t>
      </w:r>
      <w:r w:rsidRPr="00691DA3">
        <w:rPr>
          <w:noProof/>
        </w:rPr>
        <w:t xml:space="preserve"> T-Shirts for </w:t>
      </w:r>
      <w:r w:rsidR="002B7209">
        <w:rPr>
          <w:noProof/>
        </w:rPr>
        <w:t>lesser price</w:t>
      </w:r>
      <w:r w:rsidRPr="00691DA3">
        <w:rPr>
          <w:noProof/>
        </w:rPr>
        <w:t>?</w:t>
      </w:r>
    </w:p>
    <w:p w:rsidR="00691DA3" w:rsidRPr="009128F4" w:rsidRDefault="00691DA3" w:rsidP="00691DA3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691DA3" w:rsidRPr="009128F4" w:rsidRDefault="00691DA3" w:rsidP="006C0D7D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F03B6F" w:rsidRDefault="00F64F4F" w:rsidP="00F03B6F">
      <w:pPr>
        <w:pStyle w:val="ListNumber"/>
        <w:rPr>
          <w:noProof/>
        </w:rPr>
      </w:pPr>
      <w:r>
        <w:rPr>
          <w:noProof/>
        </w:rPr>
        <w:t>Would you feel awakward if people around you wearing same T-Shirt as you?</w:t>
      </w:r>
    </w:p>
    <w:p w:rsidR="00F03B6F" w:rsidRPr="009128F4" w:rsidRDefault="00F03B6F" w:rsidP="00F03B6F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F03B6F" w:rsidRPr="009128F4" w:rsidRDefault="00F03B6F" w:rsidP="00F03B6F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5F7801" w:rsidRDefault="005F7801" w:rsidP="005F7801">
      <w:pPr>
        <w:pStyle w:val="ListNumb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50481" wp14:editId="2B0A840F">
                <wp:simplePos x="0" y="0"/>
                <wp:positionH relativeFrom="column">
                  <wp:posOffset>1057910</wp:posOffset>
                </wp:positionH>
                <wp:positionV relativeFrom="paragraph">
                  <wp:posOffset>255270</wp:posOffset>
                </wp:positionV>
                <wp:extent cx="1054735" cy="204470"/>
                <wp:effectExtent l="0" t="0" r="1206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3.3pt;margin-top:20.1pt;width:83.05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" filled="f" strokecolor="#7f7f7f [1612]" strokeweight="1pt"/>
            </w:pict>
          </mc:Fallback>
        </mc:AlternateContent>
      </w:r>
      <w:r>
        <w:t>What do you believe is the right price for top quality T-Shirts?</w:t>
      </w:r>
    </w:p>
    <w:p w:rsidR="005F7801" w:rsidRPr="009128F4" w:rsidRDefault="005F7801" w:rsidP="00496BE0">
      <w:pPr>
        <w:pStyle w:val="List"/>
        <w:numPr>
          <w:ilvl w:val="0"/>
          <w:numId w:val="0"/>
        </w:numPr>
        <w:ind w:left="432"/>
        <w:rPr>
          <w:sz w:val="20"/>
        </w:rPr>
      </w:pPr>
      <w:r w:rsidRPr="009128F4"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FCBFF" wp14:editId="3331C177">
                <wp:simplePos x="0" y="0"/>
                <wp:positionH relativeFrom="column">
                  <wp:posOffset>1057910</wp:posOffset>
                </wp:positionH>
                <wp:positionV relativeFrom="paragraph">
                  <wp:posOffset>214630</wp:posOffset>
                </wp:positionV>
                <wp:extent cx="1054735" cy="204470"/>
                <wp:effectExtent l="0" t="0" r="1206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3.3pt;margin-top:16.9pt;width:83.05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" filled="f" strokecolor="#7f7f7f [1612]" strokeweight="1pt"/>
            </w:pict>
          </mc:Fallback>
        </mc:AlternateContent>
      </w:r>
      <w:r w:rsidRPr="009128F4">
        <w:rPr>
          <w:sz w:val="20"/>
        </w:rPr>
        <w:t>Round neck</w:t>
      </w:r>
    </w:p>
    <w:p w:rsidR="00F03B6F" w:rsidRPr="00280C3A" w:rsidRDefault="009C5A5A" w:rsidP="00496BE0">
      <w:pPr>
        <w:pStyle w:val="List"/>
        <w:numPr>
          <w:ilvl w:val="0"/>
          <w:numId w:val="0"/>
        </w:numPr>
        <w:ind w:left="432"/>
        <w:rPr>
          <w:sz w:val="20"/>
        </w:rPr>
      </w:pPr>
      <w:r>
        <w:rPr>
          <w:sz w:val="20"/>
        </w:rPr>
        <w:t>Collar (Polo)</w:t>
      </w:r>
    </w:p>
    <w:sectPr w:rsidR="00F03B6F" w:rsidRPr="00280C3A" w:rsidSect="00DA697C">
      <w:footerReference w:type="default" r:id="rId8"/>
      <w:footerReference w:type="first" r:id="rId9"/>
      <w:pgSz w:w="12240" w:h="15840"/>
      <w:pgMar w:top="810" w:right="1440" w:bottom="99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D54" w:rsidRDefault="00896D54">
      <w:pPr>
        <w:spacing w:after="0"/>
      </w:pPr>
      <w:r>
        <w:separator/>
      </w:r>
    </w:p>
  </w:endnote>
  <w:endnote w:type="continuationSeparator" w:id="0">
    <w:p w:rsidR="00896D54" w:rsidRDefault="00896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aruGothicMPRO">
    <w:altName w:val="MS PMincho"/>
    <w:panose1 w:val="00000000000000000000"/>
    <w:charset w:val="80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6A6A6" w:themeColor="background1" w:themeShade="A6"/>
        <w:sz w:val="18"/>
      </w:rPr>
      <w:id w:val="-1913836806"/>
      <w:docPartObj>
        <w:docPartGallery w:val="Page Numbers (Bottom of Page)"/>
        <w:docPartUnique/>
      </w:docPartObj>
    </w:sdtPr>
    <w:sdtEndPr/>
    <w:sdtContent>
      <w:sdt>
        <w:sdtPr>
          <w:rPr>
            <w:color w:val="A6A6A6" w:themeColor="background1" w:themeShade="A6"/>
            <w:sz w:val="18"/>
          </w:rPr>
          <w:id w:val="-1140884152"/>
          <w:docPartObj>
            <w:docPartGallery w:val="Page Numbers (Top of Page)"/>
            <w:docPartUnique/>
          </w:docPartObj>
        </w:sdtPr>
        <w:sdtEndPr/>
        <w:sdtContent>
          <w:p w:rsidR="002D18BA" w:rsidRPr="003268F4" w:rsidRDefault="002D18BA">
            <w:pPr>
              <w:pStyle w:val="Footer"/>
              <w:rPr>
                <w:color w:val="A6A6A6" w:themeColor="background1" w:themeShade="A6"/>
              </w:rPr>
            </w:pPr>
            <w:r w:rsidRPr="003268F4">
              <w:rPr>
                <w:color w:val="A6A6A6" w:themeColor="background1" w:themeShade="A6"/>
                <w:sz w:val="18"/>
              </w:rPr>
              <w:t xml:space="preserve">Page 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PAGE </w:instrTex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E10D7E">
              <w:rPr>
                <w:b/>
                <w:bCs/>
                <w:noProof/>
                <w:color w:val="A6A6A6" w:themeColor="background1" w:themeShade="A6"/>
                <w:sz w:val="18"/>
              </w:rPr>
              <w:t>2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  <w:r w:rsidRPr="003268F4">
              <w:rPr>
                <w:color w:val="A6A6A6" w:themeColor="background1" w:themeShade="A6"/>
                <w:sz w:val="18"/>
              </w:rPr>
              <w:t xml:space="preserve"> of 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NUMPAGES  </w:instrTex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E10D7E">
              <w:rPr>
                <w:b/>
                <w:bCs/>
                <w:noProof/>
                <w:color w:val="A6A6A6" w:themeColor="background1" w:themeShade="A6"/>
                <w:sz w:val="18"/>
              </w:rPr>
              <w:t>2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</w:p>
        </w:sdtContent>
      </w:sdt>
    </w:sdtContent>
  </w:sdt>
  <w:p w:rsidR="0058356E" w:rsidRPr="003268F4" w:rsidRDefault="0058356E">
    <w:pPr>
      <w:pStyle w:val="Footer"/>
      <w:rPr>
        <w:color w:val="A6A6A6" w:themeColor="background1" w:themeShade="A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6A6A6" w:themeColor="background1" w:themeShade="A6"/>
        <w:sz w:val="18"/>
      </w:rPr>
      <w:id w:val="-297457669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sdt>
        <w:sdtPr>
          <w:rPr>
            <w:color w:val="A6A6A6" w:themeColor="background1" w:themeShade="A6"/>
            <w:sz w:val="18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color w:val="000000" w:themeColor="text1"/>
          </w:rPr>
        </w:sdtEndPr>
        <w:sdtContent>
          <w:p w:rsidR="002D18BA" w:rsidRDefault="002D18BA">
            <w:pPr>
              <w:pStyle w:val="Footer"/>
            </w:pPr>
            <w:r w:rsidRPr="003268F4">
              <w:rPr>
                <w:color w:val="A6A6A6" w:themeColor="background1" w:themeShade="A6"/>
                <w:sz w:val="18"/>
              </w:rPr>
              <w:t xml:space="preserve">Page 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PAGE </w:instrTex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9C5A5A">
              <w:rPr>
                <w:b/>
                <w:bCs/>
                <w:noProof/>
                <w:color w:val="A6A6A6" w:themeColor="background1" w:themeShade="A6"/>
                <w:sz w:val="18"/>
              </w:rPr>
              <w:t>1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  <w:r w:rsidRPr="003268F4">
              <w:rPr>
                <w:color w:val="A6A6A6" w:themeColor="background1" w:themeShade="A6"/>
                <w:sz w:val="18"/>
              </w:rPr>
              <w:t xml:space="preserve"> of 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NUMPAGES  </w:instrTex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9C5A5A">
              <w:rPr>
                <w:b/>
                <w:bCs/>
                <w:noProof/>
                <w:color w:val="A6A6A6" w:themeColor="background1" w:themeShade="A6"/>
                <w:sz w:val="18"/>
              </w:rPr>
              <w:t>2</w:t>
            </w:r>
            <w:r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</w:p>
        </w:sdtContent>
      </w:sdt>
    </w:sdtContent>
  </w:sdt>
  <w:p w:rsidR="0058356E" w:rsidRDefault="005835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D54" w:rsidRDefault="00896D54">
      <w:pPr>
        <w:spacing w:after="0"/>
      </w:pPr>
      <w:r>
        <w:separator/>
      </w:r>
    </w:p>
  </w:footnote>
  <w:footnote w:type="continuationSeparator" w:id="0">
    <w:p w:rsidR="00896D54" w:rsidRDefault="00896D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5103"/>
    <w:multiLevelType w:val="multilevel"/>
    <w:tmpl w:val="627212F0"/>
    <w:lvl w:ilvl="0">
      <w:start w:val="1"/>
      <w:numFmt w:val="decimal"/>
      <w:lvlText w:val="%1.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1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6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424"/>
        </w:tabs>
        <w:ind w:left="7848" w:hanging="360"/>
      </w:pPr>
      <w:rPr>
        <w:rFonts w:hint="default"/>
      </w:rPr>
    </w:lvl>
  </w:abstractNum>
  <w:abstractNum w:abstractNumId="1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2">
    <w:nsid w:val="21736D90"/>
    <w:multiLevelType w:val="multilevel"/>
    <w:tmpl w:val="E316761A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3">
    <w:nsid w:val="350A0891"/>
    <w:multiLevelType w:val="hybridMultilevel"/>
    <w:tmpl w:val="B21A2462"/>
    <w:lvl w:ilvl="0" w:tplc="87146D7C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58F91761"/>
    <w:multiLevelType w:val="hybridMultilevel"/>
    <w:tmpl w:val="05F4AD02"/>
    <w:lvl w:ilvl="0" w:tplc="4B4652DA">
      <w:numFmt w:val="bullet"/>
      <w:lvlText w:val="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D8"/>
    <w:rsid w:val="000F79B0"/>
    <w:rsid w:val="00121EE0"/>
    <w:rsid w:val="00122034"/>
    <w:rsid w:val="001973AF"/>
    <w:rsid w:val="001F65D8"/>
    <w:rsid w:val="00280C3A"/>
    <w:rsid w:val="002B7209"/>
    <w:rsid w:val="002D18BA"/>
    <w:rsid w:val="003254BE"/>
    <w:rsid w:val="003268F4"/>
    <w:rsid w:val="0035021B"/>
    <w:rsid w:val="003652C9"/>
    <w:rsid w:val="0037477E"/>
    <w:rsid w:val="004316D9"/>
    <w:rsid w:val="004874BD"/>
    <w:rsid w:val="00496BE0"/>
    <w:rsid w:val="004C0D8A"/>
    <w:rsid w:val="00564A9D"/>
    <w:rsid w:val="0058356E"/>
    <w:rsid w:val="005C5C52"/>
    <w:rsid w:val="005F7801"/>
    <w:rsid w:val="00691DA3"/>
    <w:rsid w:val="006C0D7D"/>
    <w:rsid w:val="00782EC9"/>
    <w:rsid w:val="0079249A"/>
    <w:rsid w:val="007B630A"/>
    <w:rsid w:val="007C2371"/>
    <w:rsid w:val="00896D54"/>
    <w:rsid w:val="009128F4"/>
    <w:rsid w:val="009A1161"/>
    <w:rsid w:val="009C5A5A"/>
    <w:rsid w:val="009E234B"/>
    <w:rsid w:val="00B82D6F"/>
    <w:rsid w:val="00BA4516"/>
    <w:rsid w:val="00C276DB"/>
    <w:rsid w:val="00C35B2F"/>
    <w:rsid w:val="00C45800"/>
    <w:rsid w:val="00CB3106"/>
    <w:rsid w:val="00CB394E"/>
    <w:rsid w:val="00D21DC4"/>
    <w:rsid w:val="00DA697C"/>
    <w:rsid w:val="00DB370E"/>
    <w:rsid w:val="00E10D7E"/>
    <w:rsid w:val="00E3168F"/>
    <w:rsid w:val="00F00174"/>
    <w:rsid w:val="00F03B6F"/>
    <w:rsid w:val="00F6450A"/>
    <w:rsid w:val="00F64F4F"/>
    <w:rsid w:val="00FD2DBF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3" w:qFormat="1"/>
    <w:lsdException w:name="List Number" w:uiPriority="2" w:qFormat="1"/>
    <w:lsdException w:name="Title" w:uiPriority="12" w:qFormat="1"/>
    <w:lsdException w:name="Default Paragraph Font" w:uiPriority="1"/>
    <w:lsdException w:name="Subtitle" w:uiPriority="1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3A7E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5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3" w:qFormat="1"/>
    <w:lsdException w:name="List Number" w:uiPriority="2" w:qFormat="1"/>
    <w:lsdException w:name="Title" w:uiPriority="12" w:qFormat="1"/>
    <w:lsdException w:name="Default Paragraph Font" w:uiPriority="1"/>
    <w:lsdException w:name="Subtitle" w:uiPriority="1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3A7E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5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g18045\Desktop\Gokul\Stickers\C%20Survey%202.dotx" TargetMode="External"/></Relationships>
</file>

<file path=word/theme/theme1.xml><?xml version="1.0" encoding="utf-8"?>
<a:theme xmlns:a="http://schemas.openxmlformats.org/drawingml/2006/main" name="Office Theme">
  <a:themeElements>
    <a:clrScheme name="Custom 90">
      <a:dk1>
        <a:sysClr val="windowText" lastClr="000000"/>
      </a:dk1>
      <a:lt1>
        <a:sysClr val="window" lastClr="FFFFFF"/>
      </a:lt1>
      <a:dk2>
        <a:srgbClr val="191919"/>
      </a:dk2>
      <a:lt2>
        <a:srgbClr val="E6E6E6"/>
      </a:lt2>
      <a:accent1>
        <a:srgbClr val="273A7E"/>
      </a:accent1>
      <a:accent2>
        <a:srgbClr val="CF6305"/>
      </a:accent2>
      <a:accent3>
        <a:srgbClr val="A52C00"/>
      </a:accent3>
      <a:accent4>
        <a:srgbClr val="9B7A03"/>
      </a:accent4>
      <a:accent5>
        <a:srgbClr val="4D7620"/>
      </a:accent5>
      <a:accent6>
        <a:srgbClr val="5A3668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7">
    <wetp:webextensionref xmlns:r="http://schemas.openxmlformats.org/officeDocument/2006/relationships" r:id="rId1"/>
  </wetp:taskpane>
  <wetp:taskpane dockstate="right" visibility="0" width="437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5D46D2-4725-45C8-B9DA-18A4821E5A3C}">
  <we:reference id="wa10437946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8D0B614-1A66-4BD7-B20B-C7ED13D6D5B6}">
  <we:reference id="a9b62a88-e216-46ed-81e7-f4a616314c13" version="1.0.0.0" store="\\selawin8111.cloudapp.net\share\SurveyMonkey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C Survey 2</Template>
  <TotalTime>1725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Kalyanaraman, Gokul [CCC-OT NE]</dc:creator>
  <cp:lastModifiedBy>Kalyanaraman, Gokul [CCC-OT NE]</cp:lastModifiedBy>
  <cp:revision>46</cp:revision>
  <cp:lastPrinted>2017-05-14T13:02:00Z</cp:lastPrinted>
  <dcterms:created xsi:type="dcterms:W3CDTF">2017-05-13T11:41:00Z</dcterms:created>
  <dcterms:modified xsi:type="dcterms:W3CDTF">2017-05-15T12:08:00Z</dcterms:modified>
</cp:coreProperties>
</file>